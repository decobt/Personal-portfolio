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Your Name"/>
        <w:tag w:val=""/>
        <w:id w:val="1246310863"/>
        <w:placeholder>
          <w:docPart w:val="73A61C3D76054514A5D200C9BC7CAFA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945ADA" w:rsidRDefault="000E086C">
          <w:pPr>
            <w:pStyle w:val="Title"/>
          </w:pPr>
          <w:r>
            <w:rPr>
              <w:lang w:val="mk-MK"/>
            </w:rPr>
            <w:t>Trajche Roshkoski</w:t>
          </w:r>
        </w:p>
      </w:sdtContent>
    </w:sdt>
    <w:p w:rsidR="00945ADA" w:rsidRDefault="000E086C">
      <w:sdt>
        <w:sdtPr>
          <w:alias w:val="Address"/>
          <w:tag w:val=""/>
          <w:id w:val="-593780209"/>
          <w:placeholder>
            <w:docPart w:val="DF00B21E103E4AFAAA86FE5489923741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>
            <w:t>[Address, City, ST  ZIP Code]</w:t>
          </w:r>
        </w:sdtContent>
      </w:sdt>
      <w:r>
        <w:t> | </w:t>
      </w:r>
      <w:sdt>
        <w:sdtPr>
          <w:alias w:val="Telephone"/>
          <w:tag w:val=""/>
          <w:id w:val="-1416317146"/>
          <w:placeholder>
            <w:docPart w:val="C453C1AC07A64C6CBEDA9423FA1B58AF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>
            <w:t>[Telephone]</w:t>
          </w:r>
        </w:sdtContent>
      </w:sdt>
      <w:r>
        <w:t> | </w:t>
      </w:r>
      <w:sdt>
        <w:sdtPr>
          <w:alias w:val="Email"/>
          <w:tag w:val=""/>
          <w:id w:val="-391963670"/>
          <w:placeholder>
            <w:docPart w:val="CFF3A1D9D16A46469206F93739096431"/>
          </w:placeholder>
          <w:showingPlcHdr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>
            <w:t>[Email]</w:t>
          </w:r>
        </w:sdtContent>
      </w:sdt>
    </w:p>
    <w:sdt>
      <w:sdtPr>
        <w:id w:val="-352877473"/>
        <w:placeholder>
          <w:docPart w:val="2379B0E42BA74173AC37FC6FA5C9FAEB"/>
        </w:placeholder>
        <w:showingPlcHdr/>
        <w:date>
          <w:dateFormat w:val="MMMM d, yyyy"/>
          <w:lid w:val="en-US"/>
          <w:storeMappedDataAs w:val="dateTime"/>
          <w:calendar w:val="gregorian"/>
        </w:date>
      </w:sdtPr>
      <w:sdtContent>
        <w:p w:rsidR="00945ADA" w:rsidRDefault="000E086C">
          <w:pPr>
            <w:pStyle w:val="Date"/>
          </w:pPr>
          <w:r>
            <w:t>[Date]</w:t>
          </w:r>
        </w:p>
      </w:sdtContent>
    </w:sdt>
    <w:sdt>
      <w:sdtPr>
        <w:id w:val="1366563885"/>
        <w:placeholder>
          <w:docPart w:val="DBBE6701ECF949BBAE03955D3A328EF6"/>
        </w:placeholder>
        <w:temporary/>
        <w:showingPlcHdr/>
        <w15:appearance w15:val="hidden"/>
      </w:sdtPr>
      <w:sdtContent>
        <w:bookmarkStart w:id="0" w:name="_GoBack" w:displacedByCustomXml="prev"/>
        <w:p w:rsidR="00945ADA" w:rsidRDefault="000E086C">
          <w:pPr>
            <w:pStyle w:val="Address"/>
          </w:pPr>
          <w:r>
            <w:t>[Recipient Name]</w:t>
          </w:r>
          <w:r>
            <w:br/>
            <w:t>[Title]</w:t>
          </w:r>
          <w:r>
            <w:br/>
            <w:t>[Company]</w:t>
          </w:r>
          <w:r>
            <w:br/>
            <w:t>[Address}</w:t>
          </w:r>
          <w:r>
            <w:br/>
            <w:t>[City, ST  ZIP Code]</w:t>
          </w:r>
        </w:p>
        <w:bookmarkEnd w:id="0" w:displacedByCustomXml="next"/>
      </w:sdtContent>
    </w:sdt>
    <w:p w:rsidR="00945ADA" w:rsidRDefault="000E086C">
      <w:pPr>
        <w:pStyle w:val="Salutation"/>
      </w:pPr>
      <w:r>
        <w:t xml:space="preserve">Dear </w:t>
      </w:r>
      <w:sdt>
        <w:sdtPr>
          <w:id w:val="528535366"/>
          <w:placeholder>
            <w:docPart w:val="847A6D568F474CF5B76C55911FC9DF93"/>
          </w:placeholder>
          <w:temporary/>
          <w:showingPlcHdr/>
          <w15:appearance w15:val="hidden"/>
          <w:text/>
        </w:sdtPr>
        <w:sdtContent>
          <w:r>
            <w:t>[Recipient]</w:t>
          </w:r>
        </w:sdtContent>
      </w:sdt>
      <w:r>
        <w:t>:</w:t>
      </w:r>
    </w:p>
    <w:p w:rsidR="00945ADA" w:rsidRDefault="000E086C">
      <w:r>
        <w:t>If you’re ready to write, just delete this tip text and go to it!</w:t>
      </w:r>
    </w:p>
    <w:p w:rsidR="00945ADA" w:rsidRDefault="000E086C">
      <w:r>
        <w:t>Or, if you want to customize the look of your letter, you can do that in almost no time…</w:t>
      </w:r>
    </w:p>
    <w:p w:rsidR="00945ADA" w:rsidRDefault="000E086C">
      <w:r>
        <w:t>On the Design tab of the ribbon, check out the Themes, Colors, and Fonts galleries to preview different looks from a variety of choices. Then just click to apply one you like.</w:t>
      </w:r>
    </w:p>
    <w:p w:rsidR="00945ADA" w:rsidRDefault="000E086C">
      <w:r>
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</w:r>
    </w:p>
    <w:p w:rsidR="00945ADA" w:rsidRDefault="000E086C">
      <w:pPr>
        <w:pStyle w:val="Closing"/>
      </w:pPr>
      <w:r>
        <w:t>Sincerely,</w:t>
      </w:r>
    </w:p>
    <w:sdt>
      <w:sdtPr>
        <w:alias w:val="Your Name"/>
        <w:tag w:val=""/>
        <w:id w:val="875813424"/>
        <w:placeholder>
          <w:docPart w:val="73A61C3D76054514A5D200C9BC7CAFA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945ADA" w:rsidRDefault="000E086C">
          <w:pPr>
            <w:pStyle w:val="Signature"/>
          </w:pPr>
          <w:r>
            <w:rPr>
              <w:lang w:val="mk-MK"/>
            </w:rPr>
            <w:t>Trajche Roshkoski</w:t>
          </w:r>
        </w:p>
      </w:sdtContent>
    </w:sdt>
    <w:sectPr w:rsidR="00945ADA">
      <w:footerReference w:type="default" r:id="rId9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DBD" w:rsidRDefault="00B53DBD">
      <w:r>
        <w:separator/>
      </w:r>
    </w:p>
    <w:p w:rsidR="00B53DBD" w:rsidRDefault="00B53DBD"/>
  </w:endnote>
  <w:endnote w:type="continuationSeparator" w:id="0">
    <w:p w:rsidR="00B53DBD" w:rsidRDefault="00B53DBD">
      <w:r>
        <w:continuationSeparator/>
      </w:r>
    </w:p>
    <w:p w:rsidR="00B53DBD" w:rsidRDefault="00B53D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86C" w:rsidRDefault="000E086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DBD" w:rsidRDefault="00B53DBD">
      <w:r>
        <w:separator/>
      </w:r>
    </w:p>
    <w:p w:rsidR="00B53DBD" w:rsidRDefault="00B53DBD"/>
  </w:footnote>
  <w:footnote w:type="continuationSeparator" w:id="0">
    <w:p w:rsidR="00B53DBD" w:rsidRDefault="00B53DBD">
      <w:r>
        <w:continuationSeparator/>
      </w:r>
    </w:p>
    <w:p w:rsidR="00B53DBD" w:rsidRDefault="00B53D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6C"/>
    <w:rsid w:val="000E086C"/>
    <w:rsid w:val="00945ADA"/>
    <w:rsid w:val="00B53DBD"/>
    <w:rsid w:val="00F1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12B7D-F705-484A-8220-900DE3B0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9A5B7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ko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A61C3D76054514A5D200C9BC7CA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473F6-A953-4211-83EE-064FA3764CAB}"/>
      </w:docPartPr>
      <w:docPartBody>
        <w:p w:rsidR="00000000" w:rsidRDefault="00BA7B82">
          <w:pPr>
            <w:pStyle w:val="73A61C3D76054514A5D200C9BC7CAFA4"/>
          </w:pPr>
          <w:r>
            <w:t>[Your Name]</w:t>
          </w:r>
        </w:p>
      </w:docPartBody>
    </w:docPart>
    <w:docPart>
      <w:docPartPr>
        <w:name w:val="DF00B21E103E4AFAAA86FE5489923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E02CD-2E71-4CCA-B912-C13B15EFE46F}"/>
      </w:docPartPr>
      <w:docPartBody>
        <w:p w:rsidR="00000000" w:rsidRDefault="00BA7B82">
          <w:pPr>
            <w:pStyle w:val="DF00B21E103E4AFAAA86FE5489923741"/>
          </w:pPr>
          <w:r>
            <w:t>[Address, City, ST  ZIP Code]</w:t>
          </w:r>
        </w:p>
      </w:docPartBody>
    </w:docPart>
    <w:docPart>
      <w:docPartPr>
        <w:name w:val="C453C1AC07A64C6CBEDA9423FA1B5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0F485-CBDC-4645-9DCB-21C356779AAF}"/>
      </w:docPartPr>
      <w:docPartBody>
        <w:p w:rsidR="00000000" w:rsidRDefault="00BA7B82">
          <w:pPr>
            <w:pStyle w:val="C453C1AC07A64C6CBEDA9423FA1B58AF"/>
          </w:pPr>
          <w:r>
            <w:t>[Telephone]</w:t>
          </w:r>
        </w:p>
      </w:docPartBody>
    </w:docPart>
    <w:docPart>
      <w:docPartPr>
        <w:name w:val="CFF3A1D9D16A46469206F93739096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E607F-67B6-4313-A5A5-B6888879C390}"/>
      </w:docPartPr>
      <w:docPartBody>
        <w:p w:rsidR="00000000" w:rsidRDefault="00BA7B82">
          <w:pPr>
            <w:pStyle w:val="CFF3A1D9D16A46469206F93739096431"/>
          </w:pPr>
          <w:r>
            <w:t>[Email]</w:t>
          </w:r>
        </w:p>
      </w:docPartBody>
    </w:docPart>
    <w:docPart>
      <w:docPartPr>
        <w:name w:val="2379B0E42BA74173AC37FC6FA5C9F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069E7-CB85-4E56-978D-E793F437C17E}"/>
      </w:docPartPr>
      <w:docPartBody>
        <w:p w:rsidR="00000000" w:rsidRDefault="00BA7B82">
          <w:pPr>
            <w:pStyle w:val="2379B0E42BA74173AC37FC6FA5C9FAEB"/>
          </w:pPr>
          <w:r>
            <w:t>[Date]</w:t>
          </w:r>
        </w:p>
      </w:docPartBody>
    </w:docPart>
    <w:docPart>
      <w:docPartPr>
        <w:name w:val="DBBE6701ECF949BBAE03955D3A328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1AE90-38AA-44A4-ADBC-95BBE3EECBA0}"/>
      </w:docPartPr>
      <w:docPartBody>
        <w:p w:rsidR="00000000" w:rsidRDefault="00BA7B82">
          <w:pPr>
            <w:pStyle w:val="DBBE6701ECF949BBAE03955D3A328EF6"/>
          </w:pPr>
          <w:r>
            <w:t>[Recipient Name]</w:t>
          </w:r>
          <w:r>
            <w:br/>
            <w:t>[Title]</w:t>
          </w:r>
          <w:r>
            <w:br/>
            <w:t>[Company]</w:t>
          </w:r>
          <w:r>
            <w:br/>
            <w:t>[Address}</w:t>
          </w:r>
          <w:r>
            <w:br/>
            <w:t>[City, ST  ZIP Code]</w:t>
          </w:r>
        </w:p>
      </w:docPartBody>
    </w:docPart>
    <w:docPart>
      <w:docPartPr>
        <w:name w:val="847A6D568F474CF5B76C55911FC9D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CA723-B144-47AA-B4B8-383D91352DAE}"/>
      </w:docPartPr>
      <w:docPartBody>
        <w:p w:rsidR="00000000" w:rsidRDefault="00BA7B82">
          <w:pPr>
            <w:pStyle w:val="847A6D568F474CF5B76C55911FC9DF93"/>
          </w:pPr>
          <w:r>
            <w:rPr>
              <w:b/>
              <w:bCs/>
            </w:rPr>
            <w:t>[Recipient]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82"/>
    <w:rsid w:val="00BA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A61C3D76054514A5D200C9BC7CAFA4">
    <w:name w:val="73A61C3D76054514A5D200C9BC7CAFA4"/>
  </w:style>
  <w:style w:type="paragraph" w:customStyle="1" w:styleId="DF00B21E103E4AFAAA86FE5489923741">
    <w:name w:val="DF00B21E103E4AFAAA86FE5489923741"/>
  </w:style>
  <w:style w:type="paragraph" w:customStyle="1" w:styleId="C453C1AC07A64C6CBEDA9423FA1B58AF">
    <w:name w:val="C453C1AC07A64C6CBEDA9423FA1B58AF"/>
  </w:style>
  <w:style w:type="paragraph" w:customStyle="1" w:styleId="CFF3A1D9D16A46469206F93739096431">
    <w:name w:val="CFF3A1D9D16A46469206F93739096431"/>
  </w:style>
  <w:style w:type="paragraph" w:customStyle="1" w:styleId="2379B0E42BA74173AC37FC6FA5C9FAEB">
    <w:name w:val="2379B0E42BA74173AC37FC6FA5C9FAEB"/>
  </w:style>
  <w:style w:type="paragraph" w:customStyle="1" w:styleId="DBBE6701ECF949BBAE03955D3A328EF6">
    <w:name w:val="DBBE6701ECF949BBAE03955D3A328EF6"/>
  </w:style>
  <w:style w:type="paragraph" w:customStyle="1" w:styleId="847A6D568F474CF5B76C55911FC9DF93">
    <w:name w:val="847A6D568F474CF5B76C55911FC9DF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3B4D83-4CA7-4DF3-9D81-8AB21347E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15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Trajche Roshkoski</dc:creator>
  <cp:keywords/>
  <cp:lastModifiedBy>Trajche Roshkoski</cp:lastModifiedBy>
  <cp:revision>1</cp:revision>
  <dcterms:created xsi:type="dcterms:W3CDTF">2016-01-04T22:17:00Z</dcterms:created>
  <dcterms:modified xsi:type="dcterms:W3CDTF">2016-01-04T22:32:00Z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